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4D" w:rsidRDefault="002B4685" w:rsidP="002B4685">
      <w:pPr>
        <w:pStyle w:val="Title"/>
      </w:pPr>
      <w:r>
        <w:t>Using Git</w:t>
      </w:r>
    </w:p>
    <w:p w:rsidR="002B4685" w:rsidRDefault="002B4685" w:rsidP="002B4685"/>
    <w:p w:rsidR="002B4685" w:rsidRDefault="002B4685" w:rsidP="002B4685">
      <w:r w:rsidRPr="002B4685">
        <w:t>Ciaran</w:t>
      </w:r>
      <w:r>
        <w:t xml:space="preserve"> has a set of SAR tools he is maintaining using </w:t>
      </w:r>
      <w:proofErr w:type="spellStart"/>
      <w:r>
        <w:t>Git</w:t>
      </w:r>
      <w:r w:rsidR="00FE7F89">
        <w:t>hub</w:t>
      </w:r>
      <w:proofErr w:type="spellEnd"/>
      <w:r>
        <w:t>; [</w:t>
      </w:r>
      <w:r w:rsidR="00A17C06">
        <w:t>LINK]</w:t>
      </w:r>
      <w:r>
        <w:t xml:space="preserve"> Here’</w:t>
      </w:r>
      <w:r w:rsidR="00676003">
        <w:t>s how you can</w:t>
      </w:r>
      <w:r w:rsidR="00CC0CE3">
        <w:t xml:space="preserve"> get that code for your own use, make any changes you feel are needed and share it with anyone else who would require it.</w:t>
      </w:r>
    </w:p>
    <w:p w:rsidR="00676003" w:rsidRDefault="00676003" w:rsidP="002B4685">
      <w:r>
        <w:rPr>
          <w:u w:val="single"/>
        </w:rPr>
        <w:t>Installing Git</w:t>
      </w:r>
    </w:p>
    <w:p w:rsidR="00676003" w:rsidRDefault="00676003" w:rsidP="002B4685">
      <w:r>
        <w:t>If you’re on Windows, then you can install Git for Windows via the University’s Program Installer. If you’re on an Ubuntu machine, then Git is usually pre-installed. If not, then you can install it with</w:t>
      </w:r>
    </w:p>
    <w:p w:rsidR="00676003" w:rsidRDefault="00676003" w:rsidP="002B4685">
      <w:proofErr w:type="spellStart"/>
      <w:r>
        <w:t>Sudo</w:t>
      </w:r>
      <w:proofErr w:type="spellEnd"/>
      <w:r>
        <w:t xml:space="preserve"> apt-get install git-all</w:t>
      </w:r>
    </w:p>
    <w:p w:rsidR="00676003" w:rsidRDefault="00676003" w:rsidP="002B4685">
      <w:proofErr w:type="gramStart"/>
      <w:r>
        <w:t>on</w:t>
      </w:r>
      <w:proofErr w:type="gramEnd"/>
      <w:r>
        <w:t xml:space="preserve"> the command line.</w:t>
      </w:r>
    </w:p>
    <w:p w:rsidR="00676003" w:rsidRDefault="00CC0CE3" w:rsidP="002B4685">
      <w:r>
        <w:t>[CALLOUT: From here out, it’s assuming that you are using a standard Bash terminal for navigation. If you are on windows, a good enough emulation</w:t>
      </w:r>
      <w:r w:rsidR="00D45BD9">
        <w:t xml:space="preserve"> comes with Git for Windows; just type ‘Git Bash’ into the search bar.]</w:t>
      </w:r>
    </w:p>
    <w:p w:rsidR="002B4685" w:rsidRDefault="00A17C06" w:rsidP="002B4685">
      <w:pPr>
        <w:rPr>
          <w:u w:val="single"/>
        </w:rPr>
      </w:pPr>
      <w:r>
        <w:rPr>
          <w:u w:val="single"/>
        </w:rPr>
        <w:t>Getting the code</w:t>
      </w:r>
    </w:p>
    <w:p w:rsidR="00A17C06" w:rsidRPr="00A17C06" w:rsidRDefault="00A17C06" w:rsidP="002B4685">
      <w:r>
        <w:t>First, nav</w:t>
      </w:r>
      <w:r w:rsidR="00A51BD0">
        <w:t xml:space="preserve">igate to a convenient directory using cd and </w:t>
      </w:r>
      <w:proofErr w:type="spellStart"/>
      <w:r w:rsidR="00A51BD0">
        <w:t>mkdir</w:t>
      </w:r>
      <w:proofErr w:type="spellEnd"/>
      <w:r w:rsidR="00A51BD0">
        <w:t>, as appropriate. Once there:</w:t>
      </w:r>
    </w:p>
    <w:p w:rsidR="00A17C06" w:rsidRDefault="00A17C06" w:rsidP="002B4685">
      <w:r>
        <w:t>$git clone [LINK]</w:t>
      </w:r>
    </w:p>
    <w:p w:rsidR="000B21CF" w:rsidRPr="000B21CF" w:rsidRDefault="000B21CF" w:rsidP="002B4685">
      <w:r>
        <w:t xml:space="preserve">This is now the </w:t>
      </w:r>
      <w:r>
        <w:rPr>
          <w:b/>
        </w:rPr>
        <w:t>root</w:t>
      </w:r>
      <w:r w:rsidR="00032561">
        <w:t xml:space="preserve"> of your local repository – as far as Git is concerned, everything is relative to this point.</w:t>
      </w:r>
    </w:p>
    <w:p w:rsidR="008A5BC4" w:rsidRPr="008A5BC4" w:rsidRDefault="008A5BC4" w:rsidP="002B4685">
      <w:pPr>
        <w:rPr>
          <w:u w:val="single"/>
        </w:rPr>
      </w:pPr>
      <w:r>
        <w:rPr>
          <w:u w:val="single"/>
        </w:rPr>
        <w:t xml:space="preserve">What is happening </w:t>
      </w:r>
      <w:proofErr w:type="gramStart"/>
      <w:r>
        <w:rPr>
          <w:u w:val="single"/>
        </w:rPr>
        <w:t>here</w:t>
      </w:r>
      <w:proofErr w:type="gramEnd"/>
    </w:p>
    <w:p w:rsidR="0089555B" w:rsidRPr="008A5BC4" w:rsidRDefault="00552702" w:rsidP="002B4685">
      <w:r>
        <w:t>This will copy all of Ciaran’s co</w:t>
      </w:r>
      <w:r w:rsidR="008A5BC4">
        <w:t xml:space="preserve">de from </w:t>
      </w:r>
      <w:proofErr w:type="spellStart"/>
      <w:r w:rsidR="008A5BC4">
        <w:t>Github</w:t>
      </w:r>
      <w:proofErr w:type="spellEnd"/>
      <w:r w:rsidR="008A5BC4">
        <w:t xml:space="preserve"> to your machine into a </w:t>
      </w:r>
      <w:r w:rsidR="008A5BC4">
        <w:rPr>
          <w:b/>
        </w:rPr>
        <w:t>local repository</w:t>
      </w:r>
      <w:r w:rsidR="00675982">
        <w:t>, complete with the history and branches [see later] of his project right to the beginning – you can view this with the command ‘git log’</w:t>
      </w:r>
      <w:r w:rsidR="00080CE0">
        <w:t>.</w:t>
      </w:r>
      <w:r w:rsidR="000B21CF">
        <w:t xml:space="preserve"> </w:t>
      </w:r>
    </w:p>
    <w:p w:rsidR="00552702" w:rsidRDefault="00552702" w:rsidP="002B4685">
      <w:r>
        <w:rPr>
          <w:u w:val="single"/>
        </w:rPr>
        <w:t>Why do this?</w:t>
      </w:r>
    </w:p>
    <w:p w:rsidR="00552702" w:rsidRDefault="00552702" w:rsidP="002B4685">
      <w:r>
        <w:t xml:space="preserve">As well as getting the entire project’s codebase, when you cloned the repository with [git clone], you also cloned its history and configuration. </w:t>
      </w:r>
      <w:r w:rsidR="00FE7F89">
        <w:t>This means that you can:</w:t>
      </w:r>
    </w:p>
    <w:p w:rsidR="00FE7F89" w:rsidRDefault="00FE7F89" w:rsidP="00FE7F89">
      <w:pPr>
        <w:pStyle w:val="ListParagraph"/>
        <w:numPr>
          <w:ilvl w:val="0"/>
          <w:numId w:val="1"/>
        </w:numPr>
      </w:pPr>
      <w:r>
        <w:t>Keep it up to date with any revisions Ciaran might make in the future</w:t>
      </w:r>
    </w:p>
    <w:p w:rsidR="00FE7F89" w:rsidRDefault="00FE7F89" w:rsidP="00FE7F89">
      <w:pPr>
        <w:pStyle w:val="ListParagraph"/>
        <w:numPr>
          <w:ilvl w:val="0"/>
          <w:numId w:val="1"/>
        </w:numPr>
      </w:pPr>
      <w:r>
        <w:t>Review any changes he might have made in the past, and understand why he made those changes.</w:t>
      </w:r>
    </w:p>
    <w:p w:rsidR="00675982" w:rsidRDefault="00675982" w:rsidP="00FE7F89">
      <w:pPr>
        <w:pStyle w:val="ListParagraph"/>
        <w:numPr>
          <w:ilvl w:val="0"/>
          <w:numId w:val="1"/>
        </w:numPr>
      </w:pPr>
      <w:r>
        <w:t xml:space="preserve">If you make a huge, unfixable mistake, you can roll the entire project back to a point where </w:t>
      </w:r>
    </w:p>
    <w:p w:rsidR="00FE7F89" w:rsidRDefault="00FE7F89" w:rsidP="00FE7F89">
      <w:pPr>
        <w:pStyle w:val="ListParagraph"/>
        <w:numPr>
          <w:ilvl w:val="0"/>
          <w:numId w:val="1"/>
        </w:numPr>
      </w:pPr>
      <w:r>
        <w:t>Fix any bugs or glitches you might find</w:t>
      </w:r>
    </w:p>
    <w:p w:rsidR="009C4490" w:rsidRDefault="009C4490" w:rsidP="00FE7F89">
      <w:pPr>
        <w:pStyle w:val="ListParagraph"/>
        <w:numPr>
          <w:ilvl w:val="0"/>
          <w:numId w:val="1"/>
        </w:numPr>
      </w:pPr>
      <w:r>
        <w:t>Add any further features that you think the code might need, and share those features with anyone else.</w:t>
      </w:r>
    </w:p>
    <w:p w:rsidR="009C4490" w:rsidRDefault="009C4490" w:rsidP="009C4490"/>
    <w:p w:rsidR="009C4490" w:rsidRDefault="00763815" w:rsidP="009C4490">
      <w:pPr>
        <w:rPr>
          <w:u w:val="single"/>
        </w:rPr>
      </w:pPr>
      <w:r>
        <w:rPr>
          <w:u w:val="single"/>
        </w:rPr>
        <w:t>Keeping the code up-to-date</w:t>
      </w:r>
    </w:p>
    <w:p w:rsidR="009C4490" w:rsidRDefault="00290E47" w:rsidP="009C4490">
      <w:pPr>
        <w:pStyle w:val="ListParagraph"/>
        <w:ind w:left="0"/>
      </w:pPr>
      <w:r>
        <w:t>Whenever Ciaran or anyone else makes a change or adds a new feature, you can easily update his code on your own machine with this command:</w:t>
      </w:r>
    </w:p>
    <w:p w:rsidR="00290E47" w:rsidRDefault="00290E47" w:rsidP="009C4490">
      <w:pPr>
        <w:pStyle w:val="ListParagraph"/>
        <w:ind w:left="0"/>
      </w:pPr>
    </w:p>
    <w:p w:rsidR="00290E47" w:rsidRDefault="000B21CF" w:rsidP="009C4490">
      <w:pPr>
        <w:pStyle w:val="ListParagraph"/>
        <w:ind w:left="0"/>
      </w:pPr>
      <w:r>
        <w:t>$</w:t>
      </w:r>
      <w:r w:rsidR="00290E47">
        <w:t>git pull origin master</w:t>
      </w:r>
    </w:p>
    <w:p w:rsidR="00290E47" w:rsidRPr="00552702" w:rsidRDefault="00290E47" w:rsidP="009C4490">
      <w:pPr>
        <w:pStyle w:val="ListParagraph"/>
        <w:ind w:left="0"/>
      </w:pPr>
    </w:p>
    <w:p w:rsidR="0089555B" w:rsidRDefault="0089555B" w:rsidP="002B4685">
      <w:r>
        <w:t>You should now see a short summary of what has been changed; you can get mo</w:t>
      </w:r>
      <w:r w:rsidR="00FE450C">
        <w:t>re information using [git diff], or see the later section on using graphical tools.</w:t>
      </w:r>
    </w:p>
    <w:p w:rsidR="00FE450C" w:rsidRDefault="00FE450C" w:rsidP="002B4685">
      <w:pPr>
        <w:rPr>
          <w:u w:val="single"/>
        </w:rPr>
      </w:pPr>
      <w:r>
        <w:rPr>
          <w:u w:val="single"/>
        </w:rPr>
        <w:t xml:space="preserve">What is happening </w:t>
      </w:r>
      <w:proofErr w:type="gramStart"/>
      <w:r>
        <w:rPr>
          <w:u w:val="single"/>
        </w:rPr>
        <w:t>here</w:t>
      </w:r>
      <w:proofErr w:type="gramEnd"/>
    </w:p>
    <w:p w:rsidR="00080CE0" w:rsidRPr="00080CE0" w:rsidRDefault="00080CE0" w:rsidP="002B4685">
      <w:r>
        <w:t>TODO more here</w:t>
      </w:r>
    </w:p>
    <w:p w:rsidR="002A04C8" w:rsidRDefault="00080CE0" w:rsidP="002B4685">
      <w:r>
        <w:t xml:space="preserve">[CALLOUT: </w:t>
      </w:r>
      <w:r w:rsidR="00FE450C">
        <w:t xml:space="preserve">When you first cloned Ciaran’s repository, </w:t>
      </w:r>
      <w:r w:rsidR="00E3295C">
        <w:t>your local copy of Git stored a reference to it under the name ‘origin’. The repository is set up such that the default branch is ‘master’</w:t>
      </w:r>
      <w:r>
        <w:t xml:space="preserve"> - more on branches in the next section.]</w:t>
      </w:r>
    </w:p>
    <w:p w:rsidR="00E3295C" w:rsidRDefault="00080CE0" w:rsidP="002B4685">
      <w:pPr>
        <w:rPr>
          <w:u w:val="single"/>
        </w:rPr>
      </w:pPr>
      <w:r>
        <w:rPr>
          <w:u w:val="single"/>
        </w:rPr>
        <w:t>Editing code of your own</w:t>
      </w:r>
    </w:p>
    <w:p w:rsidR="000B21CF" w:rsidRDefault="00080CE0" w:rsidP="002B4685">
      <w:r w:rsidRPr="00080CE0">
        <w:t>Let’s say you wante</w:t>
      </w:r>
      <w:r>
        <w:t xml:space="preserve">d to add a </w:t>
      </w:r>
      <w:r w:rsidR="000B21CF">
        <w:t>function</w:t>
      </w:r>
      <w:r w:rsidR="00DB24B7">
        <w:t xml:space="preserve"> to Ciaran’s codebase. </w:t>
      </w:r>
      <w:r w:rsidR="000B21CF">
        <w:t>You’ve written the script – let’s call it [</w:t>
      </w:r>
      <w:proofErr w:type="spellStart"/>
      <w:r w:rsidR="000B21CF">
        <w:t>newthing</w:t>
      </w:r>
      <w:proofErr w:type="spellEnd"/>
      <w:r w:rsidR="000B21CF">
        <w:t>] – in a file of its own (newthing.py), and now you want to add it to Ciaran’s repository so everyone else can use it. This process has a few steps.</w:t>
      </w:r>
    </w:p>
    <w:p w:rsidR="000B21CF" w:rsidRDefault="000B21CF" w:rsidP="000B21CF">
      <w:pPr>
        <w:pStyle w:val="ListParagraph"/>
        <w:numPr>
          <w:ilvl w:val="0"/>
          <w:numId w:val="2"/>
        </w:numPr>
      </w:pPr>
      <w:r>
        <w:t xml:space="preserve">Put newthing.py in a sensible place in your </w:t>
      </w:r>
      <w:r>
        <w:rPr>
          <w:b/>
        </w:rPr>
        <w:t>local repository</w:t>
      </w:r>
      <w:r>
        <w:t xml:space="preserve"> using a file manager.</w:t>
      </w:r>
      <w:r w:rsidR="00D1705D">
        <w:t xml:space="preserve"> You can check it’s there with </w:t>
      </w:r>
    </w:p>
    <w:p w:rsidR="00D1705D" w:rsidRDefault="00D1705D" w:rsidP="00D1705D">
      <w:pPr>
        <w:ind w:left="720"/>
      </w:pPr>
      <w:r>
        <w:t>$git status</w:t>
      </w:r>
    </w:p>
    <w:p w:rsidR="000B21CF" w:rsidRDefault="00D1705D" w:rsidP="000B21CF">
      <w:pPr>
        <w:ind w:left="360"/>
      </w:pPr>
      <w:r>
        <w:t>As you might gather from the status message,</w:t>
      </w:r>
      <w:r w:rsidR="000B21CF">
        <w:t xml:space="preserve"> Git does not know that you want to add newthing.py to the repository.</w:t>
      </w:r>
    </w:p>
    <w:p w:rsidR="000B21CF" w:rsidRDefault="000B21CF" w:rsidP="000B21CF">
      <w:pPr>
        <w:pStyle w:val="ListParagraph"/>
        <w:numPr>
          <w:ilvl w:val="0"/>
          <w:numId w:val="2"/>
        </w:numPr>
      </w:pPr>
      <w:r>
        <w:t>Use the command</w:t>
      </w:r>
    </w:p>
    <w:p w:rsidR="000B21CF" w:rsidRDefault="000B21CF" w:rsidP="000B21CF">
      <w:pPr>
        <w:pStyle w:val="ListParagraph"/>
      </w:pPr>
      <w:r>
        <w:t>$git add FILEPATH</w:t>
      </w:r>
    </w:p>
    <w:p w:rsidR="000B21CF" w:rsidRDefault="00D1705D" w:rsidP="000B21CF">
      <w:pPr>
        <w:pStyle w:val="ListParagraph"/>
      </w:pPr>
      <w:proofErr w:type="gramStart"/>
      <w:r>
        <w:t>where</w:t>
      </w:r>
      <w:proofErr w:type="gramEnd"/>
      <w:r>
        <w:t xml:space="preserve"> FILEPATH is the path from the </w:t>
      </w:r>
      <w:r>
        <w:rPr>
          <w:b/>
        </w:rPr>
        <w:t>root of your local repository</w:t>
      </w:r>
      <w:r>
        <w:t>. If in doubt, use the message that git status gives you.</w:t>
      </w:r>
    </w:p>
    <w:p w:rsidR="00D1705D" w:rsidRPr="00A703FB" w:rsidRDefault="00D1705D" w:rsidP="00D1705D">
      <w:r>
        <w:t>This adds newthing.py</w:t>
      </w:r>
      <w:r w:rsidR="00A703FB">
        <w:t xml:space="preserve"> to your </w:t>
      </w:r>
      <w:r w:rsidR="00A703FB">
        <w:rPr>
          <w:b/>
        </w:rPr>
        <w:t>staging area.</w:t>
      </w:r>
      <w:r w:rsidR="00A703FB">
        <w:t xml:space="preserve"> This is where any changes you make are stored until you </w:t>
      </w:r>
      <w:r w:rsidR="00A703FB">
        <w:rPr>
          <w:b/>
        </w:rPr>
        <w:t>commit</w:t>
      </w:r>
      <w:r w:rsidR="00A703FB">
        <w:t xml:space="preserve"> them to your local repository in the next step. Once a file is added to your staging area, it will stay there until deleted or explicitly removed; you do not need to keep [add</w:t>
      </w:r>
      <w:proofErr w:type="gramStart"/>
      <w:r w:rsidR="00A703FB">
        <w:t>]</w:t>
      </w:r>
      <w:proofErr w:type="spellStart"/>
      <w:r w:rsidR="00A703FB">
        <w:t>ing</w:t>
      </w:r>
      <w:proofErr w:type="spellEnd"/>
      <w:proofErr w:type="gramEnd"/>
      <w:r w:rsidR="00A703FB">
        <w:t xml:space="preserve"> it.</w:t>
      </w:r>
      <w:bookmarkStart w:id="0" w:name="_GoBack"/>
      <w:bookmarkEnd w:id="0"/>
    </w:p>
    <w:p w:rsidR="00D1705D" w:rsidRDefault="00D1705D" w:rsidP="000B21CF">
      <w:pPr>
        <w:pStyle w:val="ListParagraph"/>
      </w:pPr>
    </w:p>
    <w:p w:rsidR="00D1705D" w:rsidRDefault="00A703FB" w:rsidP="00D1705D">
      <w:pPr>
        <w:pStyle w:val="ListParagraph"/>
        <w:numPr>
          <w:ilvl w:val="0"/>
          <w:numId w:val="2"/>
        </w:numPr>
      </w:pPr>
      <w:r>
        <w:t xml:space="preserve">Commit the changes to your </w:t>
      </w:r>
      <w:r>
        <w:rPr>
          <w:b/>
        </w:rPr>
        <w:t>local repository</w:t>
      </w:r>
      <w:r w:rsidR="00032561">
        <w:t xml:space="preserve"> with the command</w:t>
      </w:r>
    </w:p>
    <w:p w:rsidR="00032561" w:rsidRDefault="00032561" w:rsidP="00032561">
      <w:pPr>
        <w:pStyle w:val="ListParagraph"/>
      </w:pPr>
      <w:r>
        <w:t>$git commit –m “some informative message here”</w:t>
      </w:r>
    </w:p>
    <w:p w:rsidR="00032561" w:rsidRDefault="00032561" w:rsidP="00032561">
      <w:pPr>
        <w:pStyle w:val="ListParagraph"/>
      </w:pPr>
      <w:r>
        <w:t>The message you write in here is what will appear when anyone runs “git log”, so make sure it’s informative and clean(</w:t>
      </w:r>
      <w:proofErr w:type="spellStart"/>
      <w:r>
        <w:t>ish</w:t>
      </w:r>
      <w:proofErr w:type="spellEnd"/>
      <w:r>
        <w:t>)</w:t>
      </w:r>
    </w:p>
    <w:p w:rsidR="00032561" w:rsidRDefault="00032561" w:rsidP="00032561">
      <w:pPr>
        <w:pStyle w:val="ListParagraph"/>
      </w:pPr>
      <w:r>
        <w:t>[CALLOUT: What to do if you get trapped in Vim here]</w:t>
      </w:r>
    </w:p>
    <w:p w:rsidR="00032561" w:rsidRDefault="00032561" w:rsidP="00032561">
      <w:pPr>
        <w:pStyle w:val="ListParagraph"/>
      </w:pPr>
      <w:r>
        <w:t>[CALLOUT; WHEN TO COMMIT]</w:t>
      </w:r>
    </w:p>
    <w:p w:rsidR="00032561" w:rsidRDefault="00032561" w:rsidP="00032561">
      <w:pPr>
        <w:pStyle w:val="ListParagraph"/>
      </w:pPr>
      <w:r>
        <w:t>[CALLOUT: Writing good commit messages]</w:t>
      </w:r>
    </w:p>
    <w:p w:rsidR="00A703FB" w:rsidRPr="00D1705D" w:rsidRDefault="00A703FB" w:rsidP="00A703FB">
      <w:pPr>
        <w:pStyle w:val="ListParagraph"/>
      </w:pPr>
    </w:p>
    <w:p w:rsidR="00E3295C" w:rsidRDefault="00E3295C" w:rsidP="002B4685">
      <w:r>
        <w:t>-Making your own changes, the staging area and local commit</w:t>
      </w:r>
    </w:p>
    <w:p w:rsidR="00FA2C06" w:rsidRDefault="00FA2C06" w:rsidP="002B4685">
      <w:r>
        <w:t>--getting stuck in Vim</w:t>
      </w:r>
    </w:p>
    <w:p w:rsidR="00E3295C" w:rsidRDefault="00E3295C" w:rsidP="002B4685">
      <w:r>
        <w:t>-Branching</w:t>
      </w:r>
    </w:p>
    <w:p w:rsidR="00E3295C" w:rsidRDefault="00E3295C" w:rsidP="002B4685">
      <w:r>
        <w:t>-Merging</w:t>
      </w:r>
    </w:p>
    <w:p w:rsidR="00675982" w:rsidRDefault="00675982" w:rsidP="002B4685">
      <w:r>
        <w:lastRenderedPageBreak/>
        <w:t>-Rolling back</w:t>
      </w:r>
    </w:p>
    <w:p w:rsidR="00E3295C" w:rsidRPr="00FE450C" w:rsidRDefault="00E3295C" w:rsidP="002B4685">
      <w:r>
        <w:t>-Quick reference</w:t>
      </w:r>
      <w:r w:rsidR="002A04C8">
        <w:t xml:space="preserve"> at end</w:t>
      </w:r>
    </w:p>
    <w:sectPr w:rsidR="00E3295C" w:rsidRPr="00FE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8183A"/>
    <w:multiLevelType w:val="hybridMultilevel"/>
    <w:tmpl w:val="6CEAA9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25D2"/>
    <w:multiLevelType w:val="hybridMultilevel"/>
    <w:tmpl w:val="24C02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5"/>
    <w:rsid w:val="00032561"/>
    <w:rsid w:val="00080CE0"/>
    <w:rsid w:val="000B21CF"/>
    <w:rsid w:val="0027284D"/>
    <w:rsid w:val="00290E47"/>
    <w:rsid w:val="002A04C8"/>
    <w:rsid w:val="002B4685"/>
    <w:rsid w:val="003F3A34"/>
    <w:rsid w:val="00552702"/>
    <w:rsid w:val="00675982"/>
    <w:rsid w:val="00676003"/>
    <w:rsid w:val="00763815"/>
    <w:rsid w:val="00862DB4"/>
    <w:rsid w:val="0086743D"/>
    <w:rsid w:val="0089555B"/>
    <w:rsid w:val="008A5BC4"/>
    <w:rsid w:val="009C4490"/>
    <w:rsid w:val="00A17C06"/>
    <w:rsid w:val="00A51BD0"/>
    <w:rsid w:val="00A703FB"/>
    <w:rsid w:val="00C36790"/>
    <w:rsid w:val="00CC0CE3"/>
    <w:rsid w:val="00D1705D"/>
    <w:rsid w:val="00D45BD9"/>
    <w:rsid w:val="00DB24B7"/>
    <w:rsid w:val="00DB2709"/>
    <w:rsid w:val="00E3295C"/>
    <w:rsid w:val="00FA2C06"/>
    <w:rsid w:val="00FE450C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62F0F-941E-4F4E-B966-CAE4A8A9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4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83A23A47.dotm</Template>
  <TotalTime>600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Dandikar, Veebha V.</dc:creator>
  <cp:keywords/>
  <dc:description/>
  <cp:lastModifiedBy>Dandikar, Veebha V.</cp:lastModifiedBy>
  <cp:revision>4</cp:revision>
  <dcterms:created xsi:type="dcterms:W3CDTF">2017-09-05T13:16:00Z</dcterms:created>
  <dcterms:modified xsi:type="dcterms:W3CDTF">2017-09-06T15:59:00Z</dcterms:modified>
</cp:coreProperties>
</file>